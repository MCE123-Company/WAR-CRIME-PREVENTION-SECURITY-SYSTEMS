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DC63118" w14:textId="77777777" w:rsidR="00205D9B" w:rsidRDefault="00205D9B" w:rsidP="00205D9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756379D" w14:textId="77777777" w:rsidR="00205D9B" w:rsidRDefault="00205D9B" w:rsidP="00205D9B">
      <w:pPr>
        <w:jc w:val="center"/>
        <w:rPr>
          <w:b/>
          <w:sz w:val="52"/>
          <w:szCs w:val="44"/>
        </w:rPr>
      </w:pPr>
    </w:p>
    <w:p w14:paraId="41A07054" w14:textId="77777777" w:rsidR="00205D9B" w:rsidRDefault="00205D9B" w:rsidP="00205D9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3022EBE" w14:textId="77777777" w:rsidR="00205D9B" w:rsidRDefault="00205D9B" w:rsidP="00205D9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5C7FBE6" w14:textId="488F4C1C" w:rsidR="00205D9B" w:rsidRDefault="00205D9B" w:rsidP="00205D9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SCIENTIFIC WAR CRIME</w:t>
      </w:r>
      <w:r w:rsidR="009B351B" w:rsidRPr="009B351B">
        <w:rPr>
          <w:rFonts w:ascii="Arial Black" w:hAnsi="Arial Black"/>
          <w:color w:val="auto"/>
          <w:sz w:val="28"/>
          <w:szCs w:val="28"/>
        </w:rPr>
        <w:t>(</w:t>
      </w:r>
      <w:r w:rsidR="009B351B" w:rsidRPr="009B351B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9B351B" w:rsidRPr="009B351B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SIMULATOR</w:t>
      </w:r>
    </w:p>
    <w:p w14:paraId="3AB5E612" w14:textId="00C7966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F482324" w14:textId="77777777" w:rsidR="00B111EA" w:rsidRDefault="00B111EA" w:rsidP="009B00FA">
      <w:pPr>
        <w:rPr>
          <w:bCs/>
          <w:sz w:val="44"/>
          <w:szCs w:val="44"/>
        </w:rPr>
      </w:pPr>
    </w:p>
    <w:p w14:paraId="4CB2ABD6" w14:textId="77777777" w:rsidR="00205D9B" w:rsidRDefault="00205D9B" w:rsidP="009B00FA">
      <w:pPr>
        <w:rPr>
          <w:bCs/>
          <w:sz w:val="44"/>
          <w:szCs w:val="44"/>
        </w:rPr>
      </w:pPr>
    </w:p>
    <w:p w14:paraId="4EAE528E" w14:textId="77777777" w:rsidR="00205D9B" w:rsidRPr="00B111EA" w:rsidRDefault="00205D9B" w:rsidP="009B00FA">
      <w:pPr>
        <w:rPr>
          <w:bCs/>
          <w:sz w:val="44"/>
          <w:szCs w:val="44"/>
        </w:rPr>
      </w:pPr>
    </w:p>
    <w:p w14:paraId="23080F17" w14:textId="00FB62B1" w:rsidR="00153024" w:rsidRDefault="00CF6F54" w:rsidP="00205D9B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6/20/2025 4:45:00 PM</w:t>
      </w:r>
      <w:r w:rsidR="00153024">
        <w:rPr>
          <w:b/>
          <w:sz w:val="24"/>
        </w:rPr>
        <w:br w:type="page"/>
      </w:r>
    </w:p>
    <w:p w14:paraId="0737B6F5" w14:textId="0B52FD5A" w:rsidR="0062053B" w:rsidRDefault="00205D9B" w:rsidP="0062053B">
      <w:pPr>
        <w:ind w:left="360" w:hanging="360"/>
        <w:jc w:val="both"/>
        <w:rPr>
          <w:u w:val="single"/>
        </w:rPr>
      </w:pPr>
      <w:r w:rsidRPr="00205D9B">
        <w:rPr>
          <w:b/>
          <w:sz w:val="24"/>
        </w:rPr>
        <w:lastRenderedPageBreak/>
        <w:t>SCIENTIFIC WAR CRIME SIMULATOR</w:t>
      </w:r>
      <w:r w:rsidR="0062053B" w:rsidRPr="00477EDF">
        <w:rPr>
          <w:u w:val="single"/>
        </w:rPr>
        <w:t xml:space="preserve"> </w:t>
      </w:r>
    </w:p>
    <w:p w14:paraId="7F72810F" w14:textId="5DF2B4C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05D9B" w:rsidRPr="00205D9B">
        <w:rPr>
          <w:u w:val="single"/>
        </w:rPr>
        <w:t>SCIENTIFIC WAR CRIME SIMULATOR</w:t>
      </w:r>
      <w:r w:rsidRPr="00477EDF">
        <w:t xml:space="preserve"> (</w:t>
      </w:r>
      <w:r w:rsidR="00205D9B" w:rsidRPr="00477EDF">
        <w:rPr>
          <w:b/>
          <w:bCs/>
        </w:rPr>
        <w:t>202</w:t>
      </w:r>
      <w:r w:rsidR="00205D9B">
        <w:rPr>
          <w:b/>
          <w:bCs/>
        </w:rPr>
        <w:t>5</w:t>
      </w:r>
      <w:r w:rsidRPr="00477EDF">
        <w:t xml:space="preserve">) – </w:t>
      </w:r>
      <w:r w:rsidR="00205D9B" w:rsidRPr="00205D9B">
        <w:rPr>
          <w:b/>
          <w:bCs/>
          <w:color w:val="7030A0"/>
        </w:rPr>
        <w:t>PROVIDES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EE0000"/>
        </w:rPr>
        <w:t>ANY SCIENTIFIC ENVIRONMENT</w:t>
      </w:r>
      <w:r w:rsidR="00205D9B" w:rsidRPr="00205D9B">
        <w:rPr>
          <w:b/>
          <w:bCs/>
        </w:rPr>
        <w:t xml:space="preserve">, </w:t>
      </w:r>
      <w:r w:rsidR="00205D9B" w:rsidRPr="00205D9B">
        <w:rPr>
          <w:b/>
          <w:bCs/>
          <w:color w:val="0070C0"/>
        </w:rPr>
        <w:t>TO WHICH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EE0000"/>
        </w:rPr>
        <w:t>ANY LAW ENFORCEMENT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70C0"/>
        </w:rPr>
        <w:t>CAN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7030A0"/>
        </w:rPr>
        <w:t>LOGIN</w:t>
      </w:r>
      <w:r w:rsidR="00205D9B" w:rsidRPr="00205D9B">
        <w:rPr>
          <w:b/>
          <w:bCs/>
        </w:rPr>
        <w:t xml:space="preserve">, </w:t>
      </w:r>
      <w:r w:rsidR="00205D9B" w:rsidRPr="00205D9B">
        <w:rPr>
          <w:b/>
          <w:bCs/>
          <w:color w:val="00B0F0"/>
        </w:rPr>
        <w:t>AND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7030A0"/>
        </w:rPr>
        <w:t>STUDY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70C0"/>
        </w:rPr>
        <w:t>WHAT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EE0000"/>
        </w:rPr>
        <w:t>EACH WAR CRIME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70C0"/>
        </w:rPr>
        <w:t>IS</w:t>
      </w:r>
      <w:r w:rsidR="00205D9B" w:rsidRPr="00205D9B">
        <w:rPr>
          <w:b/>
          <w:bCs/>
        </w:rPr>
        <w:t xml:space="preserve">, </w:t>
      </w:r>
      <w:r w:rsidR="00205D9B" w:rsidRPr="00205D9B">
        <w:rPr>
          <w:b/>
          <w:bCs/>
          <w:color w:val="00B0F0"/>
        </w:rPr>
        <w:t>AND</w:t>
      </w:r>
      <w:r w:rsidR="00205D9B" w:rsidRPr="00205D9B">
        <w:rPr>
          <w:b/>
          <w:bCs/>
        </w:rPr>
        <w:t xml:space="preserve"> </w:t>
      </w:r>
      <w:r w:rsidR="00205D9B">
        <w:rPr>
          <w:b/>
          <w:bCs/>
        </w:rPr>
        <w:t xml:space="preserve">             </w:t>
      </w:r>
      <w:r w:rsidR="00205D9B" w:rsidRPr="00205D9B">
        <w:rPr>
          <w:b/>
          <w:bCs/>
          <w:color w:val="EE0000"/>
        </w:rPr>
        <w:t>THE WAR CRIME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70C0"/>
        </w:rPr>
        <w:t>IS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7030A0"/>
        </w:rPr>
        <w:t>DEMONSTRATED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70C0"/>
        </w:rPr>
        <w:t>IN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7030A0"/>
        </w:rPr>
        <w:t>SECURED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B050"/>
        </w:rPr>
        <w:t>NON-REALISTIC</w:t>
      </w:r>
      <w:r w:rsidR="00205D9B" w:rsidRPr="00205D9B">
        <w:rPr>
          <w:b/>
          <w:bCs/>
        </w:rPr>
        <w:t xml:space="preserve">, </w:t>
      </w:r>
      <w:r w:rsidR="00205D9B" w:rsidRPr="00205D9B">
        <w:rPr>
          <w:b/>
          <w:bCs/>
          <w:color w:val="0070C0"/>
        </w:rPr>
        <w:t>HOWEVER</w:t>
      </w:r>
      <w:r w:rsidR="00205D9B" w:rsidRPr="00205D9B">
        <w:rPr>
          <w:b/>
          <w:bCs/>
        </w:rPr>
        <w:t xml:space="preserve"> </w:t>
      </w:r>
      <w:r w:rsidR="00205D9B">
        <w:rPr>
          <w:b/>
          <w:bCs/>
        </w:rPr>
        <w:t xml:space="preserve">                                                      </w:t>
      </w:r>
      <w:r w:rsidR="00205D9B" w:rsidRPr="00205D9B">
        <w:rPr>
          <w:b/>
          <w:bCs/>
          <w:color w:val="EE0000"/>
        </w:rPr>
        <w:t>ANY COMPELLING GRAPHIC</w:t>
      </w:r>
      <w:r w:rsidR="00205D9B" w:rsidRPr="00205D9B">
        <w:rPr>
          <w:b/>
          <w:bCs/>
        </w:rPr>
        <w:t>(</w:t>
      </w:r>
      <w:r w:rsidR="00205D9B" w:rsidRPr="00205D9B">
        <w:rPr>
          <w:b/>
          <w:bCs/>
          <w:color w:val="808080" w:themeColor="background1" w:themeShade="80"/>
        </w:rPr>
        <w:t>S</w:t>
      </w:r>
      <w:r w:rsidR="00205D9B" w:rsidRPr="00205D9B">
        <w:rPr>
          <w:b/>
          <w:bCs/>
        </w:rPr>
        <w:t xml:space="preserve">), </w:t>
      </w:r>
      <w:r w:rsidR="00205D9B" w:rsidRPr="00205D9B">
        <w:rPr>
          <w:b/>
          <w:bCs/>
          <w:color w:val="0070C0"/>
        </w:rPr>
        <w:t>IN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EE0000"/>
        </w:rPr>
        <w:t>ANY SCENARIO</w:t>
      </w:r>
      <w:r w:rsidR="00205D9B" w:rsidRPr="00205D9B">
        <w:rPr>
          <w:b/>
          <w:bCs/>
        </w:rPr>
        <w:t>(</w:t>
      </w:r>
      <w:r w:rsidR="00205D9B" w:rsidRPr="00205D9B">
        <w:rPr>
          <w:b/>
          <w:bCs/>
          <w:color w:val="808080" w:themeColor="background1" w:themeShade="80"/>
        </w:rPr>
        <w:t>S</w:t>
      </w:r>
      <w:r w:rsidR="00205D9B" w:rsidRPr="00205D9B">
        <w:rPr>
          <w:b/>
          <w:bCs/>
        </w:rPr>
        <w:t xml:space="preserve">), </w:t>
      </w:r>
      <w:r w:rsidR="00205D9B" w:rsidRPr="00205D9B">
        <w:rPr>
          <w:b/>
          <w:bCs/>
          <w:color w:val="00B0F0"/>
        </w:rPr>
        <w:t>AND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70C0"/>
        </w:rPr>
        <w:t>ALSO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EE0000"/>
        </w:rPr>
        <w:t>ANY WAR CRIME</w:t>
      </w:r>
      <w:r w:rsidR="00205D9B">
        <w:rPr>
          <w:b/>
          <w:bCs/>
        </w:rPr>
        <w:t>(</w:t>
      </w:r>
      <w:r w:rsidR="00205D9B" w:rsidRPr="00205D9B">
        <w:rPr>
          <w:b/>
          <w:bCs/>
          <w:color w:val="808080" w:themeColor="background1" w:themeShade="80"/>
        </w:rPr>
        <w:t>S</w:t>
      </w:r>
      <w:r w:rsidR="00205D9B">
        <w:rPr>
          <w:b/>
          <w:bCs/>
        </w:rPr>
        <w:t>)</w:t>
      </w:r>
      <w:r w:rsidR="00205D9B" w:rsidRPr="00205D9B">
        <w:rPr>
          <w:b/>
          <w:bCs/>
          <w:color w:val="EE0000"/>
        </w:rPr>
        <w:t xml:space="preserve"> EVIDENCE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70C0"/>
        </w:rPr>
        <w:t>CAN BE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7030A0"/>
        </w:rPr>
        <w:t>ACCESSED</w:t>
      </w:r>
      <w:r w:rsidR="00205D9B" w:rsidRPr="00205D9B">
        <w:rPr>
          <w:b/>
          <w:bCs/>
        </w:rPr>
        <w:t xml:space="preserve">, </w:t>
      </w:r>
      <w:r w:rsidR="00205D9B" w:rsidRPr="00205D9B">
        <w:rPr>
          <w:b/>
          <w:bCs/>
          <w:color w:val="0070C0"/>
        </w:rPr>
        <w:t>IN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EE0000"/>
        </w:rPr>
        <w:t>ANY SEPARATE MODE</w:t>
      </w:r>
      <w:r w:rsidR="00205D9B" w:rsidRPr="00205D9B">
        <w:rPr>
          <w:b/>
          <w:bCs/>
        </w:rPr>
        <w:t>(</w:t>
      </w:r>
      <w:r w:rsidR="00205D9B" w:rsidRPr="00205D9B">
        <w:rPr>
          <w:b/>
          <w:bCs/>
          <w:color w:val="808080" w:themeColor="background1" w:themeShade="80"/>
        </w:rPr>
        <w:t>S</w:t>
      </w:r>
      <w:r w:rsidR="00205D9B" w:rsidRPr="00205D9B">
        <w:rPr>
          <w:b/>
          <w:bCs/>
        </w:rPr>
        <w:t xml:space="preserve">), </w:t>
      </w:r>
      <w:r w:rsidR="00205D9B" w:rsidRPr="00205D9B">
        <w:rPr>
          <w:b/>
          <w:bCs/>
          <w:color w:val="0070C0"/>
        </w:rPr>
        <w:t>TO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7030A0"/>
        </w:rPr>
        <w:t>SHOW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70C0"/>
        </w:rPr>
        <w:t>HOW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EE0000"/>
        </w:rPr>
        <w:t>EACH WAR CRIME</w:t>
      </w:r>
      <w:r w:rsidR="00205D9B" w:rsidRPr="00205D9B">
        <w:rPr>
          <w:b/>
          <w:bCs/>
        </w:rPr>
        <w:t>(</w:t>
      </w:r>
      <w:r w:rsidR="00205D9B" w:rsidRPr="00205D9B">
        <w:rPr>
          <w:b/>
          <w:bCs/>
          <w:color w:val="808080" w:themeColor="background1" w:themeShade="80"/>
        </w:rPr>
        <w:t>S</w:t>
      </w:r>
      <w:r w:rsidR="00205D9B" w:rsidRPr="00205D9B">
        <w:rPr>
          <w:b/>
          <w:bCs/>
        </w:rPr>
        <w:t xml:space="preserve">), </w:t>
      </w:r>
      <w:r w:rsidR="00205D9B" w:rsidRPr="00205D9B">
        <w:rPr>
          <w:b/>
          <w:bCs/>
          <w:color w:val="00B0F0"/>
        </w:rPr>
        <w:t>OR</w:t>
      </w:r>
      <w:r w:rsidR="00205D9B" w:rsidRPr="00205D9B">
        <w:rPr>
          <w:b/>
          <w:bCs/>
        </w:rPr>
        <w:t xml:space="preserve"> </w:t>
      </w:r>
      <w:r w:rsidR="00205D9B">
        <w:rPr>
          <w:b/>
          <w:bCs/>
        </w:rPr>
        <w:t xml:space="preserve">                                           </w:t>
      </w:r>
      <w:r w:rsidR="00205D9B" w:rsidRPr="00205D9B">
        <w:rPr>
          <w:b/>
          <w:bCs/>
          <w:color w:val="EE0000"/>
        </w:rPr>
        <w:t>ALL WAR CRIME</w:t>
      </w:r>
      <w:r w:rsidR="00205D9B" w:rsidRPr="00205D9B">
        <w:rPr>
          <w:b/>
          <w:bCs/>
        </w:rPr>
        <w:t>(</w:t>
      </w:r>
      <w:r w:rsidR="00205D9B" w:rsidRPr="00205D9B">
        <w:rPr>
          <w:b/>
          <w:bCs/>
          <w:color w:val="808080" w:themeColor="background1" w:themeShade="80"/>
        </w:rPr>
        <w:t>S</w:t>
      </w:r>
      <w:r w:rsidR="00205D9B" w:rsidRPr="00205D9B">
        <w:rPr>
          <w:b/>
          <w:bCs/>
        </w:rPr>
        <w:t xml:space="preserve">), </w:t>
      </w:r>
      <w:r w:rsidR="00205D9B" w:rsidRPr="00205D9B">
        <w:rPr>
          <w:b/>
          <w:bCs/>
          <w:color w:val="0070C0"/>
        </w:rPr>
        <w:t>WERE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7030A0"/>
        </w:rPr>
        <w:t>DONE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70C0"/>
        </w:rPr>
        <w:t>TO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EE0000"/>
        </w:rPr>
        <w:t>ANY SPECIFIC PERSON</w:t>
      </w:r>
      <w:r w:rsidR="00205D9B" w:rsidRPr="00205D9B">
        <w:rPr>
          <w:b/>
          <w:bCs/>
        </w:rPr>
        <w:t>(</w:t>
      </w:r>
      <w:r w:rsidR="00205D9B" w:rsidRPr="00205D9B">
        <w:rPr>
          <w:b/>
          <w:bCs/>
          <w:color w:val="808080" w:themeColor="background1" w:themeShade="80"/>
        </w:rPr>
        <w:t>S</w:t>
      </w:r>
      <w:r w:rsidR="00205D9B" w:rsidRPr="00205D9B">
        <w:rPr>
          <w:b/>
          <w:bCs/>
        </w:rPr>
        <w:t xml:space="preserve">), </w:t>
      </w:r>
      <w:r w:rsidR="00205D9B" w:rsidRPr="00205D9B">
        <w:rPr>
          <w:b/>
          <w:bCs/>
          <w:color w:val="00B0F0"/>
        </w:rPr>
        <w:t>OR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70C0"/>
        </w:rPr>
        <w:t>TO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EE0000"/>
        </w:rPr>
        <w:t>ALL PERSON</w:t>
      </w:r>
      <w:r w:rsidR="00205D9B" w:rsidRPr="00205D9B">
        <w:rPr>
          <w:b/>
          <w:bCs/>
        </w:rPr>
        <w:t>(</w:t>
      </w:r>
      <w:r w:rsidR="00205D9B" w:rsidRPr="00205D9B">
        <w:rPr>
          <w:b/>
          <w:bCs/>
          <w:color w:val="808080" w:themeColor="background1" w:themeShade="80"/>
        </w:rPr>
        <w:t>S</w:t>
      </w:r>
      <w:r w:rsidR="00205D9B" w:rsidRPr="00205D9B">
        <w:rPr>
          <w:b/>
          <w:bCs/>
        </w:rPr>
        <w:t>)</w:t>
      </w:r>
      <w:r w:rsidR="00FB79AF">
        <w:t xml:space="preserve">, </w:t>
      </w:r>
      <w:r w:rsidR="00205D9B">
        <w:t xml:space="preserve">                                                                   </w:t>
      </w:r>
      <w:r w:rsidR="00CF6F54" w:rsidRPr="00CF6F54">
        <w:rPr>
          <w:b/>
          <w:bCs/>
          <w:color w:val="C00000"/>
        </w:rPr>
        <w:t>NOT</w:t>
      </w:r>
      <w:r w:rsidR="00CF6F54" w:rsidRPr="00CF6F54">
        <w:rPr>
          <w:b/>
          <w:bCs/>
        </w:rPr>
        <w:t xml:space="preserve"> </w:t>
      </w:r>
      <w:r w:rsidR="00CF6F54" w:rsidRPr="00CF6F54">
        <w:rPr>
          <w:b/>
          <w:bCs/>
          <w:color w:val="00B0F0"/>
        </w:rPr>
        <w:t>PHYSICALLY DEFINED</w:t>
      </w:r>
      <w:r w:rsidR="00CF6F54" w:rsidRPr="00CF6F54">
        <w:rPr>
          <w:b/>
          <w:bCs/>
        </w:rPr>
        <w:t xml:space="preserve">, </w:t>
      </w:r>
      <w:r w:rsidR="00205D9B" w:rsidRPr="00153024">
        <w:rPr>
          <w:b/>
          <w:bCs/>
          <w:color w:val="00B0F0"/>
        </w:rPr>
        <w:t>EXPLICITLY</w:t>
      </w:r>
      <w:r w:rsidR="00205D9B">
        <w:rPr>
          <w:b/>
          <w:bCs/>
          <w:color w:val="00B0F0"/>
        </w:rPr>
        <w:t>-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 xml:space="preserve">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BC863" w14:textId="77777777" w:rsidR="00A84FDB" w:rsidRDefault="00A84FDB" w:rsidP="005B7682">
      <w:pPr>
        <w:spacing w:after="0" w:line="240" w:lineRule="auto"/>
      </w:pPr>
      <w:r>
        <w:separator/>
      </w:r>
    </w:p>
  </w:endnote>
  <w:endnote w:type="continuationSeparator" w:id="0">
    <w:p w14:paraId="515182A4" w14:textId="77777777" w:rsidR="00A84FDB" w:rsidRDefault="00A84F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0CD6EA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05D9B">
              <w:rPr>
                <w:b/>
                <w:bCs/>
                <w:u w:val="single"/>
              </w:rPr>
              <w:t>GLOBAL UNITED DEFENSE</w:t>
            </w:r>
            <w:r w:rsidR="00205D9B" w:rsidRPr="00205D9B">
              <w:rPr>
                <w:rFonts w:cstheme="minorHAnsi"/>
                <w:b/>
                <w:bCs/>
              </w:rPr>
              <w:t>®, INC.</w:t>
            </w:r>
            <w:r w:rsidR="00205D9B">
              <w:t xml:space="preserve"> </w:t>
            </w:r>
            <w:r w:rsidR="00153024">
              <w:t>2020</w:t>
            </w:r>
            <w:r w:rsidR="000B42C6">
              <w:t>-</w:t>
            </w:r>
            <w:r w:rsidR="00205D9B">
              <w:t>2025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A54F6" w14:textId="77777777" w:rsidR="00A84FDB" w:rsidRDefault="00A84FDB" w:rsidP="005B7682">
      <w:pPr>
        <w:spacing w:after="0" w:line="240" w:lineRule="auto"/>
      </w:pPr>
      <w:r>
        <w:separator/>
      </w:r>
    </w:p>
  </w:footnote>
  <w:footnote w:type="continuationSeparator" w:id="0">
    <w:p w14:paraId="2FC033FF" w14:textId="77777777" w:rsidR="00A84FDB" w:rsidRDefault="00A84F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0988823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05D9B" w:rsidRPr="00205D9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5EAE6C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05D9B" w:rsidRPr="00205D9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05D9B" w:rsidRPr="00E05E7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B6E8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05D9B" w:rsidRPr="00E05E7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0988823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05D9B" w:rsidRPr="00205D9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5EAE6C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05D9B" w:rsidRPr="00205D9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05D9B" w:rsidRPr="00E05E73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B6E8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05D9B" w:rsidRPr="00E05E73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41F870C4" w:rsidR="0078387A" w:rsidRPr="005B7682" w:rsidRDefault="0078387A" w:rsidP="00CB6E8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715D44FD" w:rsidR="0078387A" w:rsidRPr="00756B5A" w:rsidRDefault="0078387A" w:rsidP="00CB6E8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B6E8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05D9B" w:rsidRPr="00205D9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CB6E88" w:rsidRPr="00756B5A">
      <w:rPr>
        <w:i/>
        <w:color w:val="000000" w:themeColor="text1"/>
        <w:sz w:val="18"/>
      </w:rPr>
      <w:t>of</w:t>
    </w:r>
    <w:r w:rsidR="00CB6E8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05D9B" w:rsidRPr="00E05E73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05D9B" w:rsidRPr="00E05E73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CB6E8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B6E88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05D9B" w:rsidRPr="00E05E73">
      <w:rPr>
        <w:rFonts w:cstheme="minorHAnsi"/>
        <w:b/>
        <w:bCs/>
        <w:i/>
        <w:iCs/>
        <w:color w:val="000000" w:themeColor="text1"/>
        <w:sz w:val="18"/>
      </w:rPr>
      <w:t>℠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6C9A"/>
    <w:rsid w:val="000E0E77"/>
    <w:rsid w:val="000E1392"/>
    <w:rsid w:val="000E13E9"/>
    <w:rsid w:val="000E1FBD"/>
    <w:rsid w:val="000E3C1E"/>
    <w:rsid w:val="000E6A2D"/>
    <w:rsid w:val="000F34E1"/>
    <w:rsid w:val="000F3634"/>
    <w:rsid w:val="000F45D8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143B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453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6ED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5D9B"/>
    <w:rsid w:val="00206468"/>
    <w:rsid w:val="00212D09"/>
    <w:rsid w:val="002134D0"/>
    <w:rsid w:val="0021552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02C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AB0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C7C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1D3E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51B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900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4FDB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E7E53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8B1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611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6E88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F54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0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410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B79AF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05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05D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2025-06-20T20:45:00Z</cp:lastPrinted>
  <dcterms:created xsi:type="dcterms:W3CDTF">2025-06-20T20:45:00Z</dcterms:created>
  <dcterms:modified xsi:type="dcterms:W3CDTF">2025-06-20T20:45:00Z</dcterms:modified>
</cp:coreProperties>
</file>