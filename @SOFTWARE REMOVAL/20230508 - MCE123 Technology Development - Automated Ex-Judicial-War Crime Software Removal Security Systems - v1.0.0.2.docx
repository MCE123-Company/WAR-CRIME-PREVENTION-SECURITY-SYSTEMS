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868F6E" w14:textId="2E0B6F72" w:rsidR="00B111EA" w:rsidRDefault="00FB79AF" w:rsidP="00B111EA">
      <w:pPr>
        <w:jc w:val="center"/>
        <w:rPr>
          <w:bCs/>
          <w:sz w:val="52"/>
          <w:szCs w:val="44"/>
        </w:rPr>
      </w:pPr>
      <w:bookmarkStart w:id="0" w:name="_Hlk119080589"/>
      <w:r>
        <w:rPr>
          <w:bCs/>
          <w:sz w:val="52"/>
          <w:szCs w:val="44"/>
        </w:rPr>
        <w:t xml:space="preserve">AUTOMATED EX-JUDICIAL/WAR CRIME SOFTWARE REMOVAL </w:t>
      </w:r>
      <w:r w:rsidR="00C47F92">
        <w:rPr>
          <w:bCs/>
          <w:sz w:val="52"/>
          <w:szCs w:val="44"/>
        </w:rPr>
        <w:t>SECURITY SYSTEMS</w:t>
      </w:r>
      <w:bookmarkEnd w:id="0"/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03C9879" w:rsidR="00074C5F" w:rsidRDefault="00FB79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5:35:56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E73342C" w:rsidR="0062053B" w:rsidRDefault="00FB79AF" w:rsidP="0062053B">
      <w:pPr>
        <w:ind w:left="360" w:hanging="360"/>
        <w:jc w:val="both"/>
        <w:rPr>
          <w:u w:val="single"/>
        </w:rPr>
      </w:pPr>
      <w:r w:rsidRPr="00FB79AF">
        <w:rPr>
          <w:b/>
          <w:sz w:val="24"/>
        </w:rPr>
        <w:lastRenderedPageBreak/>
        <w:t>AUTOMATED EX-JUDICIAL/WAR CRIME SOFTWARE REMOVAL SECURITY SYSTEMS</w:t>
      </w:r>
      <w:r w:rsidR="0062053B" w:rsidRPr="00477EDF">
        <w:rPr>
          <w:u w:val="single"/>
        </w:rPr>
        <w:t xml:space="preserve"> </w:t>
      </w:r>
    </w:p>
    <w:p w14:paraId="7F72810F" w14:textId="10E8BA7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79AF" w:rsidRPr="00FB79AF">
        <w:rPr>
          <w:u w:val="single"/>
        </w:rPr>
        <w:t>AUTOMATED EX-JUDICIAL/WAR CRIME SOFTWARE REMOVAL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B79AF" w:rsidRPr="00CB6E88">
        <w:rPr>
          <w:b/>
          <w:bCs/>
          <w:color w:val="0070C0"/>
        </w:rPr>
        <w:t>THAT</w:t>
      </w:r>
      <w:r w:rsidR="00FB79AF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B79AF" w:rsidRPr="00FB79AF">
        <w:rPr>
          <w:b/>
          <w:bCs/>
          <w:color w:val="FF0000"/>
        </w:rPr>
        <w:t>EX-JUDICIAL/WAR CRIME SOFTWARE SYSTEMS</w:t>
      </w:r>
      <w:r w:rsidR="00153024" w:rsidRPr="00477EDF">
        <w:t xml:space="preserve"> </w:t>
      </w:r>
      <w:r w:rsidR="00CB6E88" w:rsidRPr="00CB6E88">
        <w:rPr>
          <w:b/>
          <w:bCs/>
          <w:color w:val="0070C0"/>
        </w:rPr>
        <w:t>ARE</w:t>
      </w:r>
      <w:r w:rsidR="00CB6E88">
        <w:t xml:space="preserve"> </w:t>
      </w:r>
      <w:r w:rsidR="00CB6E88">
        <w:rPr>
          <w:b/>
          <w:bCs/>
          <w:color w:val="7030A0"/>
        </w:rPr>
        <w:t>REMOVED</w:t>
      </w:r>
      <w:r w:rsidR="00CB6E88" w:rsidRPr="00CB6E88">
        <w:rPr>
          <w:b/>
          <w:bCs/>
        </w:rPr>
        <w:t xml:space="preserve"> </w:t>
      </w:r>
      <w:r w:rsidR="00CB6E88" w:rsidRPr="00CB6E88">
        <w:rPr>
          <w:b/>
          <w:bCs/>
          <w:color w:val="0070C0"/>
        </w:rPr>
        <w:t>AND</w:t>
      </w:r>
      <w:r w:rsidR="00CB6E88" w:rsidRPr="00CB6E88">
        <w:rPr>
          <w:b/>
          <w:bCs/>
        </w:rPr>
        <w:t xml:space="preserve"> </w:t>
      </w:r>
      <w:r w:rsidR="00CB6E88">
        <w:rPr>
          <w:b/>
          <w:bCs/>
          <w:color w:val="7030A0"/>
        </w:rPr>
        <w:t>DELETED</w:t>
      </w:r>
      <w:r w:rsidR="00FB79AF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02DD" w14:textId="77777777" w:rsidR="008A0C7C" w:rsidRDefault="008A0C7C" w:rsidP="005B7682">
      <w:pPr>
        <w:spacing w:after="0" w:line="240" w:lineRule="auto"/>
      </w:pPr>
      <w:r>
        <w:separator/>
      </w:r>
    </w:p>
  </w:endnote>
  <w:endnote w:type="continuationSeparator" w:id="0">
    <w:p w14:paraId="7D28F258" w14:textId="77777777" w:rsidR="008A0C7C" w:rsidRDefault="008A0C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FCDC" w14:textId="77777777" w:rsidR="00CB6E88" w:rsidRDefault="00CB6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70E224E9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CB6E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73A7" w14:textId="77777777" w:rsidR="00CB6E88" w:rsidRDefault="00CB6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F81B" w14:textId="77777777" w:rsidR="008A0C7C" w:rsidRDefault="008A0C7C" w:rsidP="005B7682">
      <w:pPr>
        <w:spacing w:after="0" w:line="240" w:lineRule="auto"/>
      </w:pPr>
      <w:r>
        <w:separator/>
      </w:r>
    </w:p>
  </w:footnote>
  <w:footnote w:type="continuationSeparator" w:id="0">
    <w:p w14:paraId="2BDF2BFE" w14:textId="77777777" w:rsidR="008A0C7C" w:rsidRDefault="008A0C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E9A4" w14:textId="77777777" w:rsidR="00CB6E88" w:rsidRDefault="00CB6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1D7D0E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309029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B6E8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CB6E8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1D7D0E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309029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B6E88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CB6E88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41F870C4" w:rsidR="0078387A" w:rsidRPr="005B7682" w:rsidRDefault="0078387A" w:rsidP="00CB6E8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11ADCD0F" w:rsidR="0078387A" w:rsidRPr="00756B5A" w:rsidRDefault="0078387A" w:rsidP="00CB6E8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B6E8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B6E88" w:rsidRPr="00756B5A">
      <w:rPr>
        <w:i/>
        <w:color w:val="000000" w:themeColor="text1"/>
        <w:sz w:val="18"/>
      </w:rPr>
      <w:t>of</w:t>
    </w:r>
    <w:r w:rsidR="00CB6E8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B6E88">
      <w:rPr>
        <w:i/>
        <w:color w:val="000000" w:themeColor="text1"/>
        <w:sz w:val="18"/>
      </w:rPr>
      <w:t xml:space="preserve">  </w:t>
    </w:r>
    <w:proofErr w:type="gramEnd"/>
    <w:r w:rsidR="00CB6E88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4993" w14:textId="77777777" w:rsidR="00CB6E88" w:rsidRDefault="00CB6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C7C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1D3E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6E88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B79AF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2023-05-08T17:27:00Z</dcterms:created>
  <dcterms:modified xsi:type="dcterms:W3CDTF">2023-05-08T17:27:00Z</dcterms:modified>
</cp:coreProperties>
</file>