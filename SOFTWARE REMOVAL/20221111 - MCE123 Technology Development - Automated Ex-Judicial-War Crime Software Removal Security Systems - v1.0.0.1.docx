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868F6E" w14:textId="2E0B6F72" w:rsidR="00B111EA" w:rsidRDefault="00FB79AF" w:rsidP="00B111EA">
      <w:pPr>
        <w:jc w:val="center"/>
        <w:rPr>
          <w:bCs/>
          <w:sz w:val="52"/>
          <w:szCs w:val="44"/>
        </w:rPr>
      </w:pPr>
      <w:bookmarkStart w:id="0" w:name="_Hlk119080589"/>
      <w:r>
        <w:rPr>
          <w:bCs/>
          <w:sz w:val="52"/>
          <w:szCs w:val="44"/>
        </w:rPr>
        <w:t xml:space="preserve">AUTOMATED EX-JUDICIAL/WAR CRIME SOFTWARE REMOVAL </w:t>
      </w:r>
      <w:r w:rsidR="00C47F92">
        <w:rPr>
          <w:bCs/>
          <w:sz w:val="52"/>
          <w:szCs w:val="44"/>
        </w:rPr>
        <w:t>SECURITY SYSTEMS</w:t>
      </w:r>
      <w:bookmarkEnd w:id="0"/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03C9879" w:rsidR="00074C5F" w:rsidRDefault="00FB79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5:35:56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E73342C" w:rsidR="0062053B" w:rsidRDefault="00FB79AF" w:rsidP="0062053B">
      <w:pPr>
        <w:ind w:left="360" w:hanging="360"/>
        <w:jc w:val="both"/>
        <w:rPr>
          <w:u w:val="single"/>
        </w:rPr>
      </w:pPr>
      <w:r w:rsidRPr="00FB79AF">
        <w:rPr>
          <w:b/>
          <w:sz w:val="24"/>
        </w:rPr>
        <w:lastRenderedPageBreak/>
        <w:t>AUTOMATED EX-JUDICIAL/WAR CRIME SOFTWARE REMOVAL SECURITY SYSTEMS</w:t>
      </w:r>
      <w:r w:rsidR="0062053B" w:rsidRPr="00477EDF">
        <w:rPr>
          <w:u w:val="single"/>
        </w:rPr>
        <w:t xml:space="preserve"> </w:t>
      </w:r>
    </w:p>
    <w:p w14:paraId="7F72810F" w14:textId="3F31A1B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79AF" w:rsidRPr="00FB79AF">
        <w:rPr>
          <w:u w:val="single"/>
        </w:rPr>
        <w:t>AUTOMATED EX-JUDICIAL/WAR CRIME SOFTWARE REMOVAL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B79AF" w:rsidRPr="00153024">
        <w:rPr>
          <w:b/>
          <w:bCs/>
          <w:color w:val="92D050"/>
        </w:rPr>
        <w:t>THAT</w:t>
      </w:r>
      <w:r w:rsidR="00FB79AF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B79AF" w:rsidRPr="00FB79AF">
        <w:rPr>
          <w:b/>
          <w:bCs/>
          <w:color w:val="FF0000"/>
        </w:rPr>
        <w:t>AUTOMATED EX-JUDICIAL/WAR CRIME SOFTWARE REMOVAL SECURITY SYSTEMS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B79AF">
        <w:t>,</w:t>
      </w:r>
      <w:r w:rsidR="00FB79AF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E755" w14:textId="77777777" w:rsidR="00931D3E" w:rsidRDefault="00931D3E" w:rsidP="005B7682">
      <w:pPr>
        <w:spacing w:after="0" w:line="240" w:lineRule="auto"/>
      </w:pPr>
      <w:r>
        <w:separator/>
      </w:r>
    </w:p>
  </w:endnote>
  <w:endnote w:type="continuationSeparator" w:id="0">
    <w:p w14:paraId="719784C3" w14:textId="77777777" w:rsidR="00931D3E" w:rsidRDefault="00931D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3FED" w14:textId="77777777" w:rsidR="00931D3E" w:rsidRDefault="00931D3E" w:rsidP="005B7682">
      <w:pPr>
        <w:spacing w:after="0" w:line="240" w:lineRule="auto"/>
      </w:pPr>
      <w:r>
        <w:separator/>
      </w:r>
    </w:p>
  </w:footnote>
  <w:footnote w:type="continuationSeparator" w:id="0">
    <w:p w14:paraId="5EE1EBB8" w14:textId="77777777" w:rsidR="00931D3E" w:rsidRDefault="00931D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1D3E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B79AF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2022-11-11T22:38:00Z</dcterms:created>
  <dcterms:modified xsi:type="dcterms:W3CDTF">2022-11-11T22:38:00Z</dcterms:modified>
</cp:coreProperties>
</file>